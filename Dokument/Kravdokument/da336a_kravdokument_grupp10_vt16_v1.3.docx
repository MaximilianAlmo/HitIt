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00" w:rsidRDefault="00D25A00">
      <w:pPr>
        <w:pStyle w:val="Rubrik1"/>
        <w:jc w:val="center"/>
        <w:rPr>
          <w:rFonts w:cs="Calibri"/>
          <w:sz w:val="44"/>
          <w:szCs w:val="24"/>
        </w:rPr>
      </w:pPr>
    </w:p>
    <w:p w:rsidR="00D25A00" w:rsidRDefault="00D25A00">
      <w:pPr>
        <w:pStyle w:val="Rubrik1"/>
        <w:jc w:val="center"/>
        <w:rPr>
          <w:rFonts w:cs="Calibri"/>
          <w:sz w:val="44"/>
          <w:szCs w:val="24"/>
        </w:rPr>
      </w:pPr>
    </w:p>
    <w:p w:rsidR="00D25A00" w:rsidRDefault="00D25A00">
      <w:pPr>
        <w:pStyle w:val="Rubrik1"/>
        <w:jc w:val="center"/>
        <w:rPr>
          <w:rFonts w:cs="Calibri"/>
          <w:sz w:val="44"/>
          <w:szCs w:val="24"/>
        </w:rPr>
      </w:pPr>
    </w:p>
    <w:p w:rsidR="00D25A00" w:rsidRDefault="00D25A00">
      <w:pPr>
        <w:pStyle w:val="Rubrik1"/>
        <w:jc w:val="center"/>
        <w:rPr>
          <w:rFonts w:cs="Calibri"/>
          <w:sz w:val="44"/>
          <w:szCs w:val="24"/>
        </w:rPr>
      </w:pPr>
    </w:p>
    <w:p w:rsidR="00D25A00" w:rsidRDefault="00D25A00">
      <w:pPr>
        <w:pStyle w:val="Rubrik1"/>
        <w:jc w:val="center"/>
        <w:rPr>
          <w:rFonts w:cs="Calibri"/>
          <w:sz w:val="44"/>
          <w:szCs w:val="24"/>
        </w:rPr>
      </w:pPr>
    </w:p>
    <w:p w:rsidR="00D25A00" w:rsidRDefault="002B58D1">
      <w:pPr>
        <w:pStyle w:val="Standard"/>
        <w:jc w:val="center"/>
        <w:rPr>
          <w:b/>
          <w:sz w:val="48"/>
        </w:rPr>
      </w:pPr>
      <w:r>
        <w:rPr>
          <w:b/>
          <w:sz w:val="48"/>
        </w:rPr>
        <w:t>HitIt</w:t>
      </w:r>
    </w:p>
    <w:p w:rsidR="00D25A00" w:rsidRDefault="002B58D1">
      <w:pPr>
        <w:pStyle w:val="Standard"/>
        <w:jc w:val="center"/>
        <w:rPr>
          <w:b/>
          <w:sz w:val="36"/>
        </w:rPr>
      </w:pPr>
      <w:r>
        <w:rPr>
          <w:b/>
          <w:sz w:val="36"/>
        </w:rPr>
        <w:t>Grupp 10</w:t>
      </w:r>
    </w:p>
    <w:p w:rsidR="00D25A00" w:rsidRDefault="00D25A00">
      <w:pPr>
        <w:pStyle w:val="Standard"/>
        <w:jc w:val="center"/>
        <w:rPr>
          <w:b/>
          <w:sz w:val="36"/>
        </w:rPr>
      </w:pPr>
    </w:p>
    <w:p w:rsidR="00D25A00" w:rsidRDefault="002B58D1">
      <w:pPr>
        <w:pStyle w:val="Standard"/>
        <w:jc w:val="center"/>
        <w:rPr>
          <w:b/>
          <w:sz w:val="48"/>
        </w:rPr>
      </w:pPr>
      <w:r>
        <w:rPr>
          <w:b/>
          <w:sz w:val="48"/>
        </w:rPr>
        <w:t>Kravdokument</w:t>
      </w:r>
    </w:p>
    <w:p w:rsidR="00D25A00" w:rsidRDefault="00EB7EC0">
      <w:pPr>
        <w:pStyle w:val="Standard"/>
        <w:jc w:val="center"/>
        <w:rPr>
          <w:b/>
          <w:sz w:val="36"/>
        </w:rPr>
      </w:pPr>
      <w:r>
        <w:rPr>
          <w:b/>
          <w:sz w:val="36"/>
        </w:rPr>
        <w:t>V. 1.3</w:t>
      </w:r>
      <w:bookmarkStart w:id="0" w:name="_GoBack"/>
      <w:bookmarkEnd w:id="0"/>
    </w:p>
    <w:p w:rsidR="00D25A00" w:rsidRDefault="002B58D1">
      <w:pPr>
        <w:pStyle w:val="Standard"/>
        <w:jc w:val="center"/>
        <w:rPr>
          <w:b/>
        </w:rPr>
      </w:pPr>
      <w:r>
        <w:rPr>
          <w:b/>
        </w:rPr>
        <w:t>29/05-16</w:t>
      </w:r>
    </w:p>
    <w:p w:rsidR="00D25A00" w:rsidRDefault="00D25A00">
      <w:pPr>
        <w:pStyle w:val="Standard"/>
        <w:spacing w:after="160"/>
        <w:rPr>
          <w:b/>
        </w:rPr>
      </w:pPr>
    </w:p>
    <w:p w:rsidR="00D25A00" w:rsidRDefault="002B58D1">
      <w:pPr>
        <w:pStyle w:val="Rubrik1"/>
        <w:pageBreakBefore/>
      </w:pPr>
      <w:bookmarkStart w:id="1" w:name="_Toc446411833"/>
      <w:bookmarkStart w:id="2" w:name="__RefHeading__1324_2093739307"/>
      <w:r>
        <w:lastRenderedPageBreak/>
        <w:t>Dokumenthistorik</w:t>
      </w:r>
      <w:bookmarkEnd w:id="1"/>
      <w:bookmarkEnd w:id="2"/>
    </w:p>
    <w:p w:rsidR="00D25A00" w:rsidRDefault="00D25A00">
      <w:pPr>
        <w:pStyle w:val="Standard"/>
      </w:pPr>
    </w:p>
    <w:tbl>
      <w:tblPr>
        <w:tblW w:w="9351" w:type="dxa"/>
        <w:tblInd w:w="-108" w:type="dxa"/>
        <w:tblLayout w:type="fixed"/>
        <w:tblCellMar>
          <w:left w:w="10" w:type="dxa"/>
          <w:right w:w="10" w:type="dxa"/>
        </w:tblCellMar>
        <w:tblLook w:val="0000" w:firstRow="0" w:lastRow="0" w:firstColumn="0" w:lastColumn="0" w:noHBand="0" w:noVBand="0"/>
      </w:tblPr>
      <w:tblGrid>
        <w:gridCol w:w="1313"/>
        <w:gridCol w:w="977"/>
        <w:gridCol w:w="4505"/>
        <w:gridCol w:w="2556"/>
      </w:tblGrid>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Datum</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Version</w:t>
            </w: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Beskrivning</w:t>
            </w: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Författare</w:t>
            </w: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160322</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1.0</w:t>
            </w: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Skapat kravdokument</w:t>
            </w: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Gruppen</w:t>
            </w: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160411</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1.1</w:t>
            </w: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Ändrat på dokumentet efter</w:t>
            </w:r>
            <w:r>
              <w:t xml:space="preserve"> feedback</w:t>
            </w: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Maximilian Törn Almö</w:t>
            </w: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160529</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996DFB">
            <w:pPr>
              <w:pStyle w:val="Standard"/>
            </w:pPr>
            <w:r>
              <w:t>1.</w:t>
            </w:r>
            <w:r w:rsidR="002B58D1">
              <w:t>2</w:t>
            </w: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Ändrat på dokumentet efter feedback</w:t>
            </w: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2B58D1">
            <w:pPr>
              <w:pStyle w:val="Standard"/>
            </w:pPr>
            <w:r>
              <w:t>Mohanned Jaballah</w:t>
            </w: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996DFB">
            <w:pPr>
              <w:pStyle w:val="Standard"/>
            </w:pPr>
            <w:r>
              <w:t>160529</w:t>
            </w: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996DFB">
            <w:pPr>
              <w:pStyle w:val="Standard"/>
            </w:pPr>
            <w:r>
              <w:t>1.3</w:t>
            </w: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996DFB">
            <w:pPr>
              <w:pStyle w:val="Standard"/>
            </w:pPr>
            <w:r>
              <w:t>Uppdaterat kraven och ändrat efter feedback</w:t>
            </w: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353533">
            <w:pPr>
              <w:pStyle w:val="Standard"/>
            </w:pPr>
            <w:r>
              <w:t>Maximilian Törn Almö</w:t>
            </w: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r>
      <w:tr w:rsidR="00D25A00">
        <w:tblPrEx>
          <w:tblCellMar>
            <w:top w:w="0" w:type="dxa"/>
            <w:bottom w:w="0" w:type="dxa"/>
          </w:tblCellMar>
        </w:tblPrEx>
        <w:tc>
          <w:tcPr>
            <w:tcW w:w="13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97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450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c>
          <w:tcPr>
            <w:tcW w:w="255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D25A00" w:rsidRDefault="00D25A00">
            <w:pPr>
              <w:pStyle w:val="Standard"/>
            </w:pPr>
          </w:p>
        </w:tc>
      </w:tr>
    </w:tbl>
    <w:p w:rsidR="00D25A00" w:rsidRDefault="00D25A00">
      <w:pPr>
        <w:pStyle w:val="Standard"/>
      </w:pPr>
    </w:p>
    <w:p w:rsidR="00D25A00" w:rsidRDefault="00D25A00">
      <w:pPr>
        <w:pStyle w:val="Standard"/>
        <w:spacing w:after="160"/>
      </w:pPr>
    </w:p>
    <w:p w:rsidR="00D25A00" w:rsidRDefault="002B58D1">
      <w:pPr>
        <w:pStyle w:val="ContentsHeading"/>
        <w:pageBreakBefore/>
        <w:outlineLvl w:val="9"/>
        <w:rPr>
          <w:rFonts w:ascii="Times New Roman" w:hAnsi="Times New Roman"/>
          <w:b/>
          <w:color w:val="00000A"/>
        </w:rPr>
      </w:pPr>
      <w:r>
        <w:rPr>
          <w:rFonts w:ascii="Times New Roman" w:hAnsi="Times New Roman"/>
          <w:b/>
          <w:color w:val="00000A"/>
        </w:rPr>
        <w:lastRenderedPageBreak/>
        <w:t>Innehåll</w:t>
      </w:r>
    </w:p>
    <w:p w:rsidR="00D25A00" w:rsidRDefault="002B58D1">
      <w:pPr>
        <w:pStyle w:val="Contents1"/>
        <w:tabs>
          <w:tab w:val="clear" w:pos="9638"/>
          <w:tab w:val="right" w:leader="dot" w:pos="9072"/>
        </w:tabs>
      </w:pPr>
      <w:r>
        <w:rPr>
          <w:rFonts w:ascii="Calibri Light" w:hAnsi="Calibri Light"/>
          <w:bCs/>
          <w:color w:val="2E74B5"/>
          <w:sz w:val="32"/>
          <w:szCs w:val="32"/>
          <w:lang w:eastAsia="sv-SE"/>
        </w:rPr>
        <w:fldChar w:fldCharType="begin"/>
      </w:r>
      <w:r>
        <w:instrText xml:space="preserve"> TOC \o "1-2" \h </w:instrText>
      </w:r>
      <w:r>
        <w:rPr>
          <w:rFonts w:ascii="Calibri Light" w:hAnsi="Calibri Light"/>
          <w:bCs/>
          <w:color w:val="2E74B5"/>
          <w:sz w:val="32"/>
          <w:szCs w:val="32"/>
          <w:lang w:eastAsia="sv-SE"/>
        </w:rPr>
        <w:fldChar w:fldCharType="separate"/>
      </w:r>
      <w:hyperlink r:id="rId7" w:history="1">
        <w:r>
          <w:t>Dokumenthistorik</w:t>
        </w:r>
        <w:r>
          <w:tab/>
          <w:t>2</w:t>
        </w:r>
      </w:hyperlink>
    </w:p>
    <w:p w:rsidR="00D25A00" w:rsidRDefault="002B58D1">
      <w:pPr>
        <w:pStyle w:val="Contents1"/>
        <w:tabs>
          <w:tab w:val="clear" w:pos="9638"/>
          <w:tab w:val="right" w:leader="dot" w:pos="9072"/>
        </w:tabs>
      </w:pPr>
      <w:hyperlink r:id="rId8" w:history="1">
        <w:r>
          <w:t>Kravdokument</w:t>
        </w:r>
        <w:r>
          <w:tab/>
          <w:t>4</w:t>
        </w:r>
      </w:hyperlink>
    </w:p>
    <w:p w:rsidR="00D25A00" w:rsidRDefault="002B58D1">
      <w:pPr>
        <w:pStyle w:val="Contents1"/>
        <w:tabs>
          <w:tab w:val="clear" w:pos="9638"/>
          <w:tab w:val="right" w:leader="dot" w:pos="9072"/>
        </w:tabs>
      </w:pPr>
      <w:hyperlink r:id="rId9" w:history="1">
        <w:r>
          <w:t>Syfte</w:t>
        </w:r>
        <w:r>
          <w:tab/>
          <w:t>4</w:t>
        </w:r>
      </w:hyperlink>
    </w:p>
    <w:p w:rsidR="00D25A00" w:rsidRDefault="002B58D1">
      <w:pPr>
        <w:pStyle w:val="Contents1"/>
        <w:tabs>
          <w:tab w:val="clear" w:pos="9638"/>
          <w:tab w:val="right" w:leader="dot" w:pos="9072"/>
        </w:tabs>
      </w:pPr>
      <w:hyperlink r:id="rId10" w:history="1">
        <w:r>
          <w:t>Ordlista</w:t>
        </w:r>
        <w:r>
          <w:tab/>
          <w:t>4</w:t>
        </w:r>
      </w:hyperlink>
    </w:p>
    <w:p w:rsidR="00D25A00" w:rsidRDefault="002B58D1">
      <w:pPr>
        <w:pStyle w:val="Contents1"/>
        <w:tabs>
          <w:tab w:val="clear" w:pos="9638"/>
          <w:tab w:val="right" w:leader="dot" w:pos="9072"/>
        </w:tabs>
      </w:pPr>
      <w:hyperlink r:id="rId11" w:history="1">
        <w:r>
          <w:t>Produktbeskrivning</w:t>
        </w:r>
        <w:r>
          <w:tab/>
          <w:t>5</w:t>
        </w:r>
      </w:hyperlink>
    </w:p>
    <w:p w:rsidR="00D25A00" w:rsidRDefault="002B58D1">
      <w:pPr>
        <w:pStyle w:val="Contents1"/>
        <w:tabs>
          <w:tab w:val="clear" w:pos="9638"/>
          <w:tab w:val="right" w:leader="dot" w:pos="9072"/>
        </w:tabs>
      </w:pPr>
      <w:hyperlink r:id="rId12" w:history="1">
        <w:r>
          <w:t>Målgrupp</w:t>
        </w:r>
        <w:r>
          <w:tab/>
        </w:r>
        <w:r>
          <w:t>5</w:t>
        </w:r>
      </w:hyperlink>
    </w:p>
    <w:p w:rsidR="00D25A00" w:rsidRDefault="002B58D1">
      <w:pPr>
        <w:pStyle w:val="Contents1"/>
        <w:tabs>
          <w:tab w:val="clear" w:pos="9638"/>
          <w:tab w:val="right" w:leader="dot" w:pos="9072"/>
        </w:tabs>
      </w:pPr>
      <w:hyperlink r:id="rId13" w:history="1">
        <w:r>
          <w:t>Intressenter</w:t>
        </w:r>
        <w:r>
          <w:tab/>
          <w:t>5</w:t>
        </w:r>
      </w:hyperlink>
    </w:p>
    <w:p w:rsidR="00D25A00" w:rsidRDefault="002B58D1">
      <w:pPr>
        <w:pStyle w:val="Contents1"/>
        <w:tabs>
          <w:tab w:val="clear" w:pos="9638"/>
          <w:tab w:val="right" w:leader="dot" w:pos="9072"/>
        </w:tabs>
      </w:pPr>
      <w:hyperlink r:id="rId14" w:history="1">
        <w:r>
          <w:t>Funktionella krav</w:t>
        </w:r>
        <w:r>
          <w:tab/>
          <w:t>6</w:t>
        </w:r>
      </w:hyperlink>
    </w:p>
    <w:p w:rsidR="00D25A00" w:rsidRDefault="002B58D1">
      <w:pPr>
        <w:pStyle w:val="Contents2"/>
        <w:tabs>
          <w:tab w:val="clear" w:pos="9595"/>
          <w:tab w:val="right" w:leader="dot" w:pos="9312"/>
        </w:tabs>
      </w:pPr>
      <w:hyperlink r:id="rId15" w:history="1">
        <w:r>
          <w:t>Must</w:t>
        </w:r>
        <w:r>
          <w:tab/>
          <w:t>6</w:t>
        </w:r>
      </w:hyperlink>
    </w:p>
    <w:p w:rsidR="00D25A00" w:rsidRDefault="002B58D1">
      <w:pPr>
        <w:pStyle w:val="Contents2"/>
        <w:tabs>
          <w:tab w:val="clear" w:pos="9595"/>
          <w:tab w:val="right" w:leader="dot" w:pos="9312"/>
        </w:tabs>
      </w:pPr>
      <w:hyperlink r:id="rId16" w:history="1">
        <w:r>
          <w:t>Should</w:t>
        </w:r>
        <w:r>
          <w:tab/>
          <w:t>8</w:t>
        </w:r>
      </w:hyperlink>
    </w:p>
    <w:p w:rsidR="00D25A00" w:rsidRDefault="002B58D1">
      <w:pPr>
        <w:pStyle w:val="Contents1"/>
        <w:tabs>
          <w:tab w:val="clear" w:pos="9638"/>
          <w:tab w:val="right" w:leader="dot" w:pos="9072"/>
        </w:tabs>
      </w:pPr>
      <w:hyperlink r:id="rId17" w:history="1">
        <w:r>
          <w:t>Kvalitativa krav</w:t>
        </w:r>
        <w:r>
          <w:tab/>
          <w:t>8</w:t>
        </w:r>
      </w:hyperlink>
    </w:p>
    <w:p w:rsidR="00D25A00" w:rsidRDefault="002B58D1">
      <w:pPr>
        <w:pStyle w:val="Contents2"/>
        <w:tabs>
          <w:tab w:val="clear" w:pos="9595"/>
          <w:tab w:val="right" w:leader="dot" w:pos="9312"/>
        </w:tabs>
      </w:pPr>
      <w:hyperlink r:id="rId18" w:history="1">
        <w:r>
          <w:t>Icke funktionella krav</w:t>
        </w:r>
        <w:r>
          <w:tab/>
          <w:t>9</w:t>
        </w:r>
      </w:hyperlink>
    </w:p>
    <w:p w:rsidR="00D25A00" w:rsidRDefault="002B58D1">
      <w:pPr>
        <w:pStyle w:val="Standard"/>
      </w:pPr>
      <w:r>
        <w:fldChar w:fldCharType="end"/>
      </w:r>
      <w:hyperlink r:id="rId19" w:history="1"/>
    </w:p>
    <w:p w:rsidR="00D25A00" w:rsidRDefault="00D25A00">
      <w:pPr>
        <w:pStyle w:val="Standard"/>
        <w:spacing w:after="160"/>
        <w:rPr>
          <w:b/>
          <w:sz w:val="32"/>
          <w:szCs w:val="32"/>
        </w:rPr>
      </w:pPr>
    </w:p>
    <w:p w:rsidR="00D25A00" w:rsidRDefault="002B58D1">
      <w:pPr>
        <w:pStyle w:val="Rubrik1"/>
        <w:pageBreakBefore/>
        <w:jc w:val="center"/>
        <w:rPr>
          <w:sz w:val="40"/>
        </w:rPr>
      </w:pPr>
      <w:bookmarkStart w:id="3" w:name="_Toc446411834"/>
      <w:bookmarkStart w:id="4" w:name="__RefHeading__1326_2093739307"/>
      <w:r>
        <w:rPr>
          <w:sz w:val="40"/>
        </w:rPr>
        <w:lastRenderedPageBreak/>
        <w:t>Kravdokument</w:t>
      </w:r>
      <w:bookmarkEnd w:id="3"/>
      <w:bookmarkEnd w:id="4"/>
    </w:p>
    <w:p w:rsidR="00D25A00" w:rsidRDefault="002B58D1">
      <w:pPr>
        <w:pStyle w:val="Rubrik1"/>
      </w:pPr>
      <w:bookmarkStart w:id="5" w:name="_Toc446411835"/>
      <w:bookmarkStart w:id="6" w:name="__RefHeading__1328_2093739307"/>
      <w:r>
        <w:t>Syfte</w:t>
      </w:r>
      <w:bookmarkEnd w:id="5"/>
      <w:bookmarkEnd w:id="6"/>
    </w:p>
    <w:p w:rsidR="00D25A00" w:rsidRDefault="002B58D1">
      <w:pPr>
        <w:pStyle w:val="Standard"/>
      </w:pPr>
      <w:r>
        <w:t>För att kunna implementera, kategorisera och prioritera kraven i projek</w:t>
      </w:r>
      <w:r>
        <w:t>tet. Innehåller krav för webbprogrammet för HitIt.</w:t>
      </w:r>
    </w:p>
    <w:p w:rsidR="00D25A00" w:rsidRDefault="00D25A00">
      <w:pPr>
        <w:pStyle w:val="Standard"/>
      </w:pPr>
    </w:p>
    <w:p w:rsidR="00D25A00" w:rsidRDefault="002B58D1">
      <w:pPr>
        <w:pStyle w:val="Rubrik1"/>
      </w:pPr>
      <w:bookmarkStart w:id="7" w:name="_Toc446411836"/>
      <w:bookmarkStart w:id="8" w:name="__RefHeading__1330_2093739307"/>
      <w:r>
        <w:t>Ordlista</w:t>
      </w:r>
      <w:bookmarkEnd w:id="7"/>
      <w:bookmarkEnd w:id="8"/>
    </w:p>
    <w:p w:rsidR="00D25A00" w:rsidRDefault="002B58D1">
      <w:pPr>
        <w:pStyle w:val="Standard"/>
      </w:pPr>
      <w:r>
        <w:t>Collaborations</w:t>
      </w:r>
      <w:r>
        <w:tab/>
        <w:t>Ett ord som vi använder för musiksammarbeten.</w:t>
      </w:r>
    </w:p>
    <w:p w:rsidR="00D25A00" w:rsidRDefault="00D25A00">
      <w:pPr>
        <w:pStyle w:val="Standard"/>
      </w:pPr>
    </w:p>
    <w:p w:rsidR="00D25A00" w:rsidRDefault="002B58D1">
      <w:pPr>
        <w:pStyle w:val="Standard"/>
      </w:pPr>
      <w:r>
        <w:t>ASP.NET</w:t>
      </w:r>
      <w:r>
        <w:tab/>
      </w:r>
      <w:r>
        <w:tab/>
      </w:r>
      <w:r>
        <w:rPr>
          <w:rStyle w:val="Standardstycketeckensnitt"/>
          <w:color w:val="252525"/>
        </w:rPr>
        <w:t>Används för att skapa</w:t>
      </w:r>
      <w:r>
        <w:rPr>
          <w:rStyle w:val="apple-converted-space"/>
          <w:color w:val="252525"/>
        </w:rPr>
        <w:t> </w:t>
      </w:r>
      <w:r>
        <w:t>dynamiska webbsidor.</w:t>
      </w:r>
    </w:p>
    <w:p w:rsidR="00D25A00" w:rsidRDefault="00D25A00">
      <w:pPr>
        <w:pStyle w:val="Standard"/>
      </w:pPr>
    </w:p>
    <w:p w:rsidR="00D25A00" w:rsidRDefault="002B58D1">
      <w:pPr>
        <w:pStyle w:val="Standard"/>
        <w:ind w:left="2608" w:hanging="2608"/>
      </w:pPr>
      <w:r>
        <w:rPr>
          <w:rStyle w:val="Standardstycketeckensnitt"/>
          <w:color w:val="252525"/>
        </w:rPr>
        <w:t>Dynamisk webbsidor</w:t>
      </w:r>
      <w:r>
        <w:rPr>
          <w:rStyle w:val="Standardstycketeckensnitt"/>
          <w:color w:val="252525"/>
        </w:rPr>
        <w:tab/>
        <w:t>Innehållet i en</w:t>
      </w:r>
      <w:r>
        <w:rPr>
          <w:rStyle w:val="apple-converted-space"/>
          <w:color w:val="252525"/>
        </w:rPr>
        <w:t> </w:t>
      </w:r>
      <w:r>
        <w:rPr>
          <w:rStyle w:val="Standardstycketeckensnitt"/>
          <w:color w:val="252525"/>
        </w:rPr>
        <w:t>dynamisk webbsida</w:t>
      </w:r>
      <w:r>
        <w:rPr>
          <w:rStyle w:val="apple-converted-space"/>
          <w:color w:val="252525"/>
        </w:rPr>
        <w:t> </w:t>
      </w:r>
      <w:r>
        <w:rPr>
          <w:rStyle w:val="Standardstycketeckensnitt"/>
          <w:color w:val="252525"/>
        </w:rPr>
        <w:t>kan förändras till skillnad</w:t>
      </w:r>
      <w:r>
        <w:rPr>
          <w:rStyle w:val="Standardstycketeckensnitt"/>
          <w:color w:val="252525"/>
        </w:rPr>
        <w:t xml:space="preserve"> från statiska webbsidor där innehållet hela tiden är detsamma.</w:t>
      </w:r>
    </w:p>
    <w:p w:rsidR="00D25A00" w:rsidRDefault="002B58D1">
      <w:pPr>
        <w:pStyle w:val="Standard"/>
      </w:pPr>
      <w:r>
        <w:tab/>
      </w:r>
    </w:p>
    <w:p w:rsidR="00D25A00" w:rsidRDefault="002B58D1">
      <w:pPr>
        <w:pStyle w:val="Standard"/>
        <w:ind w:left="2608" w:hanging="2608"/>
      </w:pPr>
      <w:r>
        <w:t>HTML</w:t>
      </w:r>
      <w:r>
        <w:tab/>
        <w:t>Är ett märkspråk för hypertext och utgör tillsammans med TCP/IP och HTTP den grundläggande standarden för WWW.</w:t>
      </w:r>
    </w:p>
    <w:p w:rsidR="00D25A00" w:rsidRDefault="00D25A00">
      <w:pPr>
        <w:pStyle w:val="Standard"/>
      </w:pPr>
    </w:p>
    <w:p w:rsidR="00D25A00" w:rsidRDefault="002B58D1">
      <w:pPr>
        <w:pStyle w:val="Standard"/>
        <w:ind w:left="2608" w:hanging="2608"/>
      </w:pPr>
      <w:r>
        <w:t>JavaScript</w:t>
      </w:r>
      <w:r>
        <w:tab/>
        <w:t xml:space="preserve">Är ett skriptspråk som är dynamiskt, svagt typat och hanterar </w:t>
      </w:r>
      <w:r>
        <w:t>funktioner som första-klass-objekt.</w:t>
      </w:r>
    </w:p>
    <w:p w:rsidR="00D25A00" w:rsidRDefault="00D25A00">
      <w:pPr>
        <w:pStyle w:val="Standard"/>
      </w:pPr>
    </w:p>
    <w:p w:rsidR="00D25A00" w:rsidRDefault="002B58D1">
      <w:pPr>
        <w:pStyle w:val="Standard"/>
        <w:ind w:left="2608" w:hanging="2608"/>
      </w:pPr>
      <w:r>
        <w:t>CSS</w:t>
      </w:r>
      <w:r>
        <w:tab/>
        <w:t>Är ett språk som beskriver presentationsstilen för ett strukturerat dokument som till exempel typsnitt, textstorlek och färg.</w:t>
      </w:r>
    </w:p>
    <w:p w:rsidR="00D25A00" w:rsidRDefault="00D25A00">
      <w:pPr>
        <w:pStyle w:val="Standard"/>
      </w:pPr>
    </w:p>
    <w:p w:rsidR="00D25A00" w:rsidRDefault="00D25A00">
      <w:pPr>
        <w:pStyle w:val="Standard"/>
      </w:pPr>
    </w:p>
    <w:p w:rsidR="00D25A00" w:rsidRDefault="00D25A00">
      <w:pPr>
        <w:pStyle w:val="Standard"/>
      </w:pPr>
    </w:p>
    <w:p w:rsidR="00D25A00" w:rsidRDefault="00D25A00">
      <w:pPr>
        <w:pStyle w:val="Standard"/>
        <w:spacing w:after="160"/>
        <w:rPr>
          <w:b/>
          <w:sz w:val="32"/>
          <w:szCs w:val="32"/>
        </w:rPr>
      </w:pPr>
    </w:p>
    <w:p w:rsidR="00D25A00" w:rsidRDefault="002B58D1">
      <w:pPr>
        <w:pStyle w:val="Rubrik1"/>
        <w:pageBreakBefore/>
      </w:pPr>
      <w:bookmarkStart w:id="9" w:name="_Toc446411838"/>
      <w:bookmarkStart w:id="10" w:name="__RefHeading__1332_2093739307"/>
      <w:r>
        <w:lastRenderedPageBreak/>
        <w:t>Produktbeskrivning</w:t>
      </w:r>
      <w:bookmarkEnd w:id="9"/>
      <w:bookmarkEnd w:id="10"/>
    </w:p>
    <w:p w:rsidR="00D25A00" w:rsidRDefault="002B58D1">
      <w:pPr>
        <w:pStyle w:val="Standard"/>
        <w:rPr>
          <w:sz w:val="23"/>
          <w:szCs w:val="23"/>
        </w:rPr>
      </w:pPr>
      <w:r>
        <w:rPr>
          <w:sz w:val="23"/>
          <w:szCs w:val="23"/>
        </w:rPr>
        <w:t xml:space="preserve">Ett socialt nätverk på webben för musiker så att det blir lättare </w:t>
      </w:r>
      <w:r>
        <w:rPr>
          <w:sz w:val="23"/>
          <w:szCs w:val="23"/>
        </w:rPr>
        <w:t>att mötas, spela in, arbeta och spela tillsammans. Den innovativa delen är ett sökverktyg som tillåter personer att hitta andra musiker baserat på instrument, genre, sång, erfarenhet, plats, mm.</w:t>
      </w:r>
    </w:p>
    <w:p w:rsidR="00D25A00" w:rsidRDefault="002B58D1">
      <w:pPr>
        <w:pStyle w:val="Standard"/>
        <w:rPr>
          <w:sz w:val="23"/>
          <w:szCs w:val="23"/>
        </w:rPr>
      </w:pPr>
      <w:r>
        <w:rPr>
          <w:sz w:val="23"/>
          <w:szCs w:val="23"/>
        </w:rPr>
        <w:t xml:space="preserve">När man skapar sin profil ombeds man att fylla in en hel del </w:t>
      </w:r>
      <w:r>
        <w:rPr>
          <w:sz w:val="23"/>
          <w:szCs w:val="23"/>
        </w:rPr>
        <w:t>uppgifter som sedan är sökbara av andra användare. Huvudsyftet är att lättare möta andra musiker och skapa musik tillsammansgenom att kunna dela ljudfiler mellan varandra men också kunna göra reklam för sig själv.</w:t>
      </w:r>
    </w:p>
    <w:p w:rsidR="00D25A00" w:rsidRDefault="00D25A00">
      <w:pPr>
        <w:pStyle w:val="Standard"/>
      </w:pPr>
    </w:p>
    <w:p w:rsidR="00D25A00" w:rsidRDefault="002B58D1">
      <w:pPr>
        <w:pStyle w:val="Rubrik1"/>
      </w:pPr>
      <w:bookmarkStart w:id="11" w:name="_Toc446411839"/>
      <w:bookmarkStart w:id="12" w:name="__RefHeading__1334_2093739307"/>
      <w:r>
        <w:t>Målgrupp</w:t>
      </w:r>
      <w:bookmarkEnd w:id="11"/>
      <w:bookmarkEnd w:id="12"/>
    </w:p>
    <w:p w:rsidR="00D25A00" w:rsidRDefault="002B58D1">
      <w:pPr>
        <w:pStyle w:val="Standard"/>
        <w:rPr>
          <w:sz w:val="23"/>
          <w:szCs w:val="23"/>
        </w:rPr>
      </w:pPr>
      <w:r>
        <w:rPr>
          <w:sz w:val="23"/>
          <w:szCs w:val="23"/>
        </w:rPr>
        <w:t>Vår målgrupp är musiker med olik</w:t>
      </w:r>
      <w:r>
        <w:rPr>
          <w:sz w:val="23"/>
          <w:szCs w:val="23"/>
        </w:rPr>
        <w:t>a talanger över hela världen som är intresserade av att samarbeta, diskutera, skapa och spela in musik tillsammans. Mönsteranvändaren har egen inspelningsutrustning då programmet underlättaratt skicka filer men det är inget krav. Det är tänkt att åldersgrä</w:t>
      </w:r>
      <w:r>
        <w:rPr>
          <w:sz w:val="23"/>
          <w:szCs w:val="23"/>
        </w:rPr>
        <w:t>nsen ska vara 16 år och äldre. I princip så går det att samarbeta över alla åldersgrupper, det är nivån på spelandet eller sångrösten som sätter större gränser. Vid 16 års ålder är man generellt mer mogen att kunna samarbeta. Användarna beslutar själva vem</w:t>
      </w:r>
      <w:r>
        <w:rPr>
          <w:sz w:val="23"/>
          <w:szCs w:val="23"/>
        </w:rPr>
        <w:t xml:space="preserve"> man väljer att samarbeta med. Musikskolor, musikpedagoger, radio/tv, orkestrar, band, klubbar, musikaffärer är lämpliga ställen att rikta sin marknadsföring emot.</w:t>
      </w:r>
    </w:p>
    <w:p w:rsidR="00D25A00" w:rsidRDefault="00D25A00">
      <w:pPr>
        <w:pStyle w:val="Standard"/>
      </w:pPr>
    </w:p>
    <w:p w:rsidR="00D25A00" w:rsidRDefault="002B58D1">
      <w:pPr>
        <w:pStyle w:val="Rubrik1"/>
      </w:pPr>
      <w:bookmarkStart w:id="13" w:name="_Toc446411840"/>
      <w:bookmarkStart w:id="14" w:name="__RefHeading__1336_2093739307"/>
      <w:r>
        <w:t>Intressenter</w:t>
      </w:r>
      <w:bookmarkEnd w:id="13"/>
      <w:bookmarkEnd w:id="14"/>
    </w:p>
    <w:p w:rsidR="00D25A00" w:rsidRDefault="002B58D1">
      <w:pPr>
        <w:pStyle w:val="Standard"/>
      </w:pPr>
      <w:r>
        <w:t>Gruppen (företaget) består av 4 personer som planerar programmerar och designa</w:t>
      </w:r>
      <w:r>
        <w:t>r. En i gruppen agerar bollplank då han är insatt i branschen som programmet riktar sig emot och är potentiell kund. Fler intressenter är vår målgrupp, projektets handledare som ser över vårt projekt och även grupperna som ger oss feedback.</w:t>
      </w:r>
    </w:p>
    <w:p w:rsidR="00D25A00" w:rsidRDefault="00D25A00">
      <w:pPr>
        <w:pStyle w:val="Standard"/>
      </w:pPr>
    </w:p>
    <w:p w:rsidR="00D25A00" w:rsidRDefault="00D25A00">
      <w:pPr>
        <w:pStyle w:val="Standard"/>
        <w:spacing w:after="160"/>
        <w:rPr>
          <w:b/>
          <w:sz w:val="32"/>
          <w:szCs w:val="32"/>
        </w:rPr>
      </w:pPr>
    </w:p>
    <w:p w:rsidR="00D25A00" w:rsidRDefault="002B58D1">
      <w:pPr>
        <w:pStyle w:val="Rubrik1"/>
        <w:pageBreakBefore/>
      </w:pPr>
      <w:bookmarkStart w:id="15" w:name="_Toc446411841"/>
      <w:bookmarkStart w:id="16" w:name="__RefHeading__1338_2093739307"/>
      <w:r>
        <w:lastRenderedPageBreak/>
        <w:t xml:space="preserve">Funktionella </w:t>
      </w:r>
      <w:r>
        <w:t>krav</w:t>
      </w:r>
      <w:bookmarkEnd w:id="15"/>
      <w:bookmarkEnd w:id="16"/>
    </w:p>
    <w:p w:rsidR="00D25A00" w:rsidRDefault="002B58D1">
      <w:pPr>
        <w:pStyle w:val="Standard"/>
      </w:pPr>
      <w:r>
        <w:t>Prioriteras i nummerordning där 1 p</w:t>
      </w:r>
      <w:r w:rsidR="007B77EA">
        <w:t>rioriteras först. Must är dom som skall</w:t>
      </w:r>
      <w:r>
        <w:t xml:space="preserve"> göra</w:t>
      </w:r>
      <w:r w:rsidR="007B77EA">
        <w:t xml:space="preserve">s och should är dom som </w:t>
      </w:r>
      <w:r>
        <w:t>bör implementera.</w:t>
      </w:r>
    </w:p>
    <w:p w:rsidR="00D25A00" w:rsidRDefault="00D25A00">
      <w:pPr>
        <w:pStyle w:val="Standard"/>
        <w:ind w:left="1980"/>
      </w:pPr>
    </w:p>
    <w:p w:rsidR="00D25A00" w:rsidRDefault="002B58D1">
      <w:pPr>
        <w:pStyle w:val="Rubrik2"/>
      </w:pPr>
      <w:bookmarkStart w:id="17" w:name="_Toc446411842"/>
      <w:bookmarkStart w:id="18" w:name="__RefHeading__1340_2093739307"/>
      <w:r>
        <w:t>Must</w:t>
      </w:r>
      <w:bookmarkEnd w:id="17"/>
      <w:bookmarkEnd w:id="18"/>
    </w:p>
    <w:p w:rsidR="00D25A00" w:rsidRDefault="002B58D1">
      <w:pPr>
        <w:pStyle w:val="Rubrik3"/>
      </w:pPr>
      <w:r>
        <w:t>Prioritering Must</w:t>
      </w:r>
    </w:p>
    <w:p w:rsidR="00D25A00" w:rsidRDefault="002B58D1">
      <w:pPr>
        <w:pStyle w:val="Standard"/>
      </w:pPr>
      <w:r>
        <w:t>Prioriteras först. M står för must.</w:t>
      </w:r>
    </w:p>
    <w:p w:rsidR="00D25A00" w:rsidRDefault="00D25A00">
      <w:pPr>
        <w:pStyle w:val="Standard"/>
      </w:pPr>
    </w:p>
    <w:p w:rsidR="00D25A00" w:rsidRDefault="002B58D1">
      <w:pPr>
        <w:pStyle w:val="Standard"/>
        <w:rPr>
          <w:rFonts w:eastAsia="Times New Roman"/>
          <w:b/>
          <w:bCs/>
        </w:rPr>
      </w:pPr>
      <w:r>
        <w:rPr>
          <w:rFonts w:eastAsia="Times New Roman"/>
          <w:b/>
          <w:bCs/>
        </w:rPr>
        <w:t>M01 Webbsida Must</w:t>
      </w:r>
    </w:p>
    <w:p w:rsidR="00D25A00" w:rsidRDefault="002B58D1">
      <w:pPr>
        <w:pStyle w:val="Standard"/>
        <w:autoSpaceDE w:val="0"/>
        <w:rPr>
          <w:rFonts w:eastAsia="Times New Roman"/>
        </w:rPr>
      </w:pPr>
      <w:r>
        <w:rPr>
          <w:rFonts w:eastAsia="Times New Roman"/>
        </w:rPr>
        <w:t>Man sk</w:t>
      </w:r>
      <w:r w:rsidR="001B24B6">
        <w:rPr>
          <w:rFonts w:eastAsia="Times New Roman"/>
        </w:rPr>
        <w:t>all</w:t>
      </w:r>
      <w:r>
        <w:rPr>
          <w:rFonts w:eastAsia="Times New Roman"/>
        </w:rPr>
        <w:t xml:space="preserve"> kunna logga in, logga ut och nå alla </w:t>
      </w:r>
      <w:r>
        <w:rPr>
          <w:rFonts w:eastAsia="Times New Roman"/>
        </w:rPr>
        <w:t>branchade sidor i hemsidan.</w:t>
      </w:r>
    </w:p>
    <w:p w:rsidR="00D25A00" w:rsidRDefault="00D25A00">
      <w:pPr>
        <w:pStyle w:val="Standard"/>
        <w:autoSpaceDE w:val="0"/>
        <w:rPr>
          <w:rFonts w:ascii="Calibri" w:eastAsia="Calibri" w:hAnsi="Calibri" w:cs="Calibri"/>
          <w:color w:val="auto"/>
          <w:sz w:val="22"/>
          <w:szCs w:val="22"/>
        </w:rPr>
      </w:pPr>
    </w:p>
    <w:p w:rsidR="00D25A00" w:rsidRDefault="002B58D1">
      <w:pPr>
        <w:pStyle w:val="Standard"/>
        <w:autoSpaceDE w:val="0"/>
        <w:rPr>
          <w:rFonts w:eastAsia="Times New Roman"/>
          <w:b/>
          <w:bCs/>
        </w:rPr>
      </w:pPr>
      <w:r>
        <w:rPr>
          <w:rFonts w:eastAsia="Times New Roman"/>
          <w:b/>
          <w:bCs/>
        </w:rPr>
        <w:t>M02 Collaborations Must</w:t>
      </w:r>
    </w:p>
    <w:p w:rsidR="00D25A00" w:rsidRDefault="002B58D1">
      <w:pPr>
        <w:pStyle w:val="Standard"/>
        <w:autoSpaceDE w:val="0"/>
        <w:rPr>
          <w:rFonts w:eastAsia="Times New Roman"/>
        </w:rPr>
      </w:pPr>
      <w:r>
        <w:rPr>
          <w:rFonts w:eastAsia="Times New Roman"/>
        </w:rPr>
        <w:t>Man skall kunna skapa, delta eller lämna en kollaboration. Man skall också kunna leta efter kollaborationer enligt kriterier (Instrument, roll. bl.a).</w:t>
      </w:r>
    </w:p>
    <w:p w:rsidR="00D25A00" w:rsidRDefault="002B58D1">
      <w:pPr>
        <w:pStyle w:val="Standard"/>
        <w:autoSpaceDE w:val="0"/>
        <w:rPr>
          <w:rFonts w:eastAsia="Times New Roman"/>
        </w:rPr>
      </w:pPr>
      <w:r>
        <w:rPr>
          <w:rFonts w:eastAsia="Times New Roman"/>
        </w:rPr>
        <w:t>Skaparen skall kunna acceptera, bjuda in eller ta bo</w:t>
      </w:r>
      <w:r>
        <w:rPr>
          <w:rFonts w:eastAsia="Times New Roman"/>
        </w:rPr>
        <w:t>rt folk från kollaborationen.</w:t>
      </w:r>
    </w:p>
    <w:p w:rsidR="00D25A00" w:rsidRDefault="00D25A00">
      <w:pPr>
        <w:pStyle w:val="Standard"/>
        <w:autoSpaceDE w:val="0"/>
        <w:rPr>
          <w:rFonts w:ascii="Calibri" w:eastAsia="Calibri" w:hAnsi="Calibri" w:cs="Calibri"/>
          <w:color w:val="auto"/>
          <w:sz w:val="22"/>
          <w:szCs w:val="22"/>
        </w:rPr>
      </w:pPr>
    </w:p>
    <w:p w:rsidR="00D25A00" w:rsidRDefault="002B58D1">
      <w:pPr>
        <w:pStyle w:val="Standard"/>
        <w:autoSpaceDE w:val="0"/>
        <w:rPr>
          <w:rFonts w:eastAsia="Times New Roman"/>
          <w:b/>
          <w:bCs/>
        </w:rPr>
      </w:pPr>
      <w:r>
        <w:rPr>
          <w:rFonts w:eastAsia="Times New Roman"/>
          <w:b/>
          <w:bCs/>
        </w:rPr>
        <w:t>M03 Profil Must</w:t>
      </w:r>
    </w:p>
    <w:p w:rsidR="00D25A00" w:rsidRDefault="002B58D1">
      <w:pPr>
        <w:pStyle w:val="Standard"/>
        <w:autoSpaceDE w:val="0"/>
        <w:rPr>
          <w:rFonts w:eastAsia="Times New Roman"/>
        </w:rPr>
      </w:pPr>
      <w:r>
        <w:rPr>
          <w:rFonts w:eastAsia="Times New Roman"/>
        </w:rPr>
        <w:t>Man sk</w:t>
      </w:r>
      <w:r w:rsidR="00351F8E">
        <w:rPr>
          <w:rFonts w:eastAsia="Times New Roman"/>
        </w:rPr>
        <w:t>all</w:t>
      </w:r>
      <w:r>
        <w:rPr>
          <w:rFonts w:eastAsia="Times New Roman"/>
        </w:rPr>
        <w:t xml:space="preserve"> kunna skapa en profil enligt dessa kriterier:</w:t>
      </w:r>
    </w:p>
    <w:p w:rsidR="00D25A00" w:rsidRDefault="00D25A00">
      <w:pPr>
        <w:pStyle w:val="Standard"/>
      </w:pPr>
    </w:p>
    <w:p w:rsidR="00D25A00" w:rsidRDefault="002B58D1">
      <w:pPr>
        <w:pStyle w:val="Textbody"/>
        <w:ind w:left="360"/>
      </w:pPr>
      <w:r>
        <w:t>-  Namn, kön, födelsedata, språk och geografiskt läge.</w:t>
      </w:r>
    </w:p>
    <w:p w:rsidR="00D25A00" w:rsidRDefault="002B58D1">
      <w:pPr>
        <w:pStyle w:val="Textbody"/>
        <w:ind w:left="360"/>
      </w:pPr>
      <w:r>
        <w:t>-  Betyg(rating).</w:t>
      </w:r>
    </w:p>
    <w:p w:rsidR="00A51FA6" w:rsidRDefault="00A51FA6" w:rsidP="00A51FA6">
      <w:pPr>
        <w:pStyle w:val="Textbody"/>
        <w:ind w:left="360"/>
      </w:pPr>
      <w:r>
        <w:t>-  Profilbild</w:t>
      </w:r>
    </w:p>
    <w:p w:rsidR="00D25A00" w:rsidRDefault="002B58D1">
      <w:pPr>
        <w:pStyle w:val="Textbody"/>
        <w:ind w:left="360"/>
      </w:pPr>
      <w:r>
        <w:t>-  Smakprov (</w:t>
      </w:r>
      <w:r>
        <w:t>ljudfil där man själv spelar).</w:t>
      </w:r>
    </w:p>
    <w:p w:rsidR="00D25A00" w:rsidRDefault="002B58D1">
      <w:pPr>
        <w:pStyle w:val="Textbody"/>
        <w:ind w:left="360"/>
      </w:pPr>
      <w:r>
        <w:t>-  Instrumen</w:t>
      </w:r>
      <w:r>
        <w:t>t (antal års erfarenhet), notkunskaper, sångskrivare, producenter,</w:t>
      </w:r>
    </w:p>
    <w:p w:rsidR="00D25A00" w:rsidRDefault="002B58D1">
      <w:pPr>
        <w:pStyle w:val="Textbody"/>
        <w:ind w:left="360"/>
      </w:pPr>
      <w:r>
        <w:t>coverdesigners.</w:t>
      </w:r>
    </w:p>
    <w:p w:rsidR="00D25A00" w:rsidRDefault="002B58D1">
      <w:pPr>
        <w:pStyle w:val="Textbody"/>
        <w:ind w:left="360"/>
      </w:pPr>
      <w:r>
        <w:t>-  Utrusning till exempel studio, inspelningsprogram, mikrofoner, etc.</w:t>
      </w:r>
    </w:p>
    <w:p w:rsidR="00D25A00" w:rsidRDefault="002B58D1">
      <w:pPr>
        <w:pStyle w:val="Textbody"/>
        <w:ind w:left="360"/>
      </w:pPr>
      <w:r>
        <w:t>-  Intresse: genre, spela in till andra, hitta en musiker för att till e</w:t>
      </w:r>
      <w:r>
        <w:t>xempel spela in, hitta</w:t>
      </w:r>
    </w:p>
    <w:p w:rsidR="00D25A00" w:rsidRDefault="002B58D1">
      <w:pPr>
        <w:pStyle w:val="Textbody"/>
        <w:ind w:left="360"/>
      </w:pPr>
      <w:r>
        <w:t>band eller bandmedlemmar.</w:t>
      </w:r>
    </w:p>
    <w:p w:rsidR="00D25A00" w:rsidRDefault="00D25A00">
      <w:pPr>
        <w:pStyle w:val="Standard"/>
      </w:pPr>
    </w:p>
    <w:p w:rsidR="00D25A00" w:rsidRDefault="002B58D1">
      <w:pPr>
        <w:pStyle w:val="Standard"/>
        <w:rPr>
          <w:b/>
        </w:rPr>
      </w:pPr>
      <w:r>
        <w:rPr>
          <w:b/>
        </w:rPr>
        <w:t>M04 Musikfiler Must</w:t>
      </w:r>
    </w:p>
    <w:p w:rsidR="00D25A00" w:rsidRDefault="00B961C3">
      <w:pPr>
        <w:pStyle w:val="Standard"/>
      </w:pPr>
      <w:r>
        <w:t>Skall k</w:t>
      </w:r>
      <w:r w:rsidR="002B58D1">
        <w:t>unna lä</w:t>
      </w:r>
      <w:r w:rsidR="00775FD5">
        <w:t>gga upp och ladda ner musikfiler</w:t>
      </w:r>
      <w:r w:rsidR="002B58D1">
        <w:t>.</w:t>
      </w:r>
    </w:p>
    <w:p w:rsidR="00D25A00" w:rsidRDefault="00D25A00">
      <w:pPr>
        <w:pStyle w:val="Standard"/>
      </w:pPr>
    </w:p>
    <w:p w:rsidR="00D25A00" w:rsidRDefault="002B58D1">
      <w:pPr>
        <w:pStyle w:val="Standard"/>
        <w:autoSpaceDE w:val="0"/>
        <w:rPr>
          <w:rFonts w:eastAsia="Times New Roman"/>
          <w:b/>
          <w:bCs/>
        </w:rPr>
      </w:pPr>
      <w:r>
        <w:rPr>
          <w:rFonts w:eastAsia="Times New Roman"/>
          <w:b/>
          <w:bCs/>
        </w:rPr>
        <w:t>M05 Mailbox Must</w:t>
      </w:r>
    </w:p>
    <w:p w:rsidR="00D25A00" w:rsidRDefault="00B961C3">
      <w:pPr>
        <w:pStyle w:val="Standard"/>
        <w:autoSpaceDE w:val="0"/>
      </w:pPr>
      <w:r>
        <w:rPr>
          <w:rStyle w:val="Standardstycketeckensnitt"/>
          <w:rFonts w:eastAsia="Times New Roman"/>
        </w:rPr>
        <w:t>Skall k</w:t>
      </w:r>
      <w:r w:rsidR="002B58D1">
        <w:rPr>
          <w:rStyle w:val="Standardstycketeckensnitt"/>
          <w:rFonts w:eastAsia="Times New Roman"/>
        </w:rPr>
        <w:t>unna ta emot, spar</w:t>
      </w:r>
      <w:r w:rsidR="006C7BBC">
        <w:rPr>
          <w:rStyle w:val="Standardstycketeckensnitt"/>
          <w:rFonts w:eastAsia="Times New Roman"/>
        </w:rPr>
        <w:t>a och skicka meddelanden</w:t>
      </w:r>
      <w:r w:rsidR="002B58D1">
        <w:rPr>
          <w:rStyle w:val="Standardstycketeckensnitt"/>
          <w:rFonts w:eastAsia="Times New Roman"/>
        </w:rPr>
        <w:t>.</w:t>
      </w:r>
      <w:r w:rsidR="002B58D1">
        <w:br/>
      </w:r>
    </w:p>
    <w:p w:rsidR="00D25A00" w:rsidRDefault="002B58D1">
      <w:pPr>
        <w:pStyle w:val="Standard"/>
        <w:rPr>
          <w:b/>
        </w:rPr>
      </w:pPr>
      <w:r>
        <w:rPr>
          <w:b/>
        </w:rPr>
        <w:t>M06 English</w:t>
      </w:r>
    </w:p>
    <w:p w:rsidR="00D25A00" w:rsidRDefault="002B58D1">
      <w:pPr>
        <w:pStyle w:val="Standard"/>
      </w:pPr>
      <w:r>
        <w:t>Sidan ska</w:t>
      </w:r>
      <w:r w:rsidR="007B6344">
        <w:t>ll</w:t>
      </w:r>
      <w:r>
        <w:t xml:space="preserve"> vara på Engelska</w:t>
      </w:r>
    </w:p>
    <w:p w:rsidR="00D25A00" w:rsidRDefault="002B58D1">
      <w:pPr>
        <w:pStyle w:val="Standard"/>
      </w:pPr>
      <w:r>
        <w:t xml:space="preserve"> </w:t>
      </w:r>
    </w:p>
    <w:p w:rsidR="00D25A00" w:rsidRDefault="00D25A00">
      <w:pPr>
        <w:pStyle w:val="Standard"/>
      </w:pPr>
    </w:p>
    <w:p w:rsidR="00D25A00" w:rsidRDefault="00D25A00">
      <w:pPr>
        <w:pStyle w:val="Standard"/>
        <w:spacing w:after="160"/>
        <w:rPr>
          <w:rFonts w:cs="Arial Unicode MS"/>
          <w:lang w:eastAsia="zh-CN" w:bidi="hi-IN"/>
        </w:rPr>
      </w:pPr>
    </w:p>
    <w:p w:rsidR="00D25A00" w:rsidRDefault="002B58D1">
      <w:pPr>
        <w:pStyle w:val="Rubrik2"/>
        <w:pageBreakBefore/>
      </w:pPr>
      <w:bookmarkStart w:id="19" w:name="_Toc446411843"/>
      <w:bookmarkStart w:id="20" w:name="__RefHeading__1342_2093739307"/>
      <w:r>
        <w:lastRenderedPageBreak/>
        <w:t>Should</w:t>
      </w:r>
      <w:bookmarkEnd w:id="19"/>
      <w:bookmarkEnd w:id="20"/>
    </w:p>
    <w:p w:rsidR="00D25A00" w:rsidRDefault="002B58D1">
      <w:pPr>
        <w:pStyle w:val="Rubrik3"/>
      </w:pPr>
      <w:r>
        <w:t>Prioritering Should</w:t>
      </w:r>
    </w:p>
    <w:p w:rsidR="00D25A00" w:rsidRDefault="002B58D1">
      <w:pPr>
        <w:pStyle w:val="Standard"/>
      </w:pPr>
      <w:r>
        <w:t>Krav som bör göras. S står för should.</w:t>
      </w:r>
    </w:p>
    <w:p w:rsidR="00D25A00" w:rsidRDefault="00D25A00">
      <w:pPr>
        <w:pStyle w:val="Standard"/>
      </w:pPr>
    </w:p>
    <w:p w:rsidR="00D25A00" w:rsidRDefault="002B58D1">
      <w:pPr>
        <w:pStyle w:val="Standard"/>
        <w:rPr>
          <w:b/>
        </w:rPr>
      </w:pPr>
      <w:r>
        <w:rPr>
          <w:b/>
        </w:rPr>
        <w:t>S01 Reklam</w:t>
      </w:r>
    </w:p>
    <w:p w:rsidR="00D25A00" w:rsidRDefault="002B58D1">
      <w:pPr>
        <w:pStyle w:val="Standard"/>
      </w:pPr>
      <w:r>
        <w:t>Det bör finnas reklam på profilsidan.</w:t>
      </w:r>
    </w:p>
    <w:p w:rsidR="00D25A00" w:rsidRDefault="00D25A00">
      <w:pPr>
        <w:pStyle w:val="Standard"/>
      </w:pPr>
    </w:p>
    <w:p w:rsidR="00D25A00" w:rsidRDefault="002B58D1">
      <w:pPr>
        <w:pStyle w:val="Standard"/>
        <w:rPr>
          <w:b/>
        </w:rPr>
      </w:pPr>
      <w:r>
        <w:rPr>
          <w:b/>
        </w:rPr>
        <w:t>S02 Personlig reklam</w:t>
      </w:r>
    </w:p>
    <w:p w:rsidR="00D25A00" w:rsidRDefault="002B58D1">
      <w:pPr>
        <w:pStyle w:val="Standard"/>
      </w:pPr>
      <w:r>
        <w:t>Det bör finnas möjlighet att kunna göra reklam för sig själv</w:t>
      </w:r>
    </w:p>
    <w:p w:rsidR="00D25A00" w:rsidRDefault="00D25A00">
      <w:pPr>
        <w:pStyle w:val="Standard"/>
        <w:rPr>
          <w:b/>
        </w:rPr>
      </w:pPr>
    </w:p>
    <w:p w:rsidR="00D25A00" w:rsidRDefault="002B58D1">
      <w:pPr>
        <w:pStyle w:val="Standard"/>
        <w:rPr>
          <w:b/>
        </w:rPr>
      </w:pPr>
      <w:r>
        <w:rPr>
          <w:b/>
        </w:rPr>
        <w:t>S03 Andra språk</w:t>
      </w:r>
    </w:p>
    <w:p w:rsidR="00D25A00" w:rsidRDefault="002B58D1">
      <w:pPr>
        <w:pStyle w:val="Standard"/>
      </w:pPr>
      <w:r>
        <w:t>Sidan bör</w:t>
      </w:r>
      <w:r w:rsidR="007F2F90">
        <w:t xml:space="preserve"> </w:t>
      </w:r>
      <w:r>
        <w:t>kunna visas på andra språk</w:t>
      </w:r>
    </w:p>
    <w:p w:rsidR="00D25A00" w:rsidRDefault="00D25A00">
      <w:pPr>
        <w:pStyle w:val="Rubrik1"/>
        <w:rPr>
          <w:rFonts w:cs="Calibri"/>
          <w:b w:val="0"/>
          <w:sz w:val="24"/>
          <w:szCs w:val="22"/>
        </w:rPr>
      </w:pPr>
    </w:p>
    <w:p w:rsidR="00D25A00" w:rsidRDefault="002B58D1">
      <w:pPr>
        <w:pStyle w:val="Rubrik1"/>
      </w:pPr>
      <w:bookmarkStart w:id="21" w:name="_Toc446411844"/>
      <w:bookmarkStart w:id="22" w:name="__RefHeading__1344_2093739307"/>
      <w:r>
        <w:t>Kvalitativa krav</w:t>
      </w:r>
      <w:bookmarkEnd w:id="21"/>
      <w:bookmarkEnd w:id="22"/>
    </w:p>
    <w:p w:rsidR="00D25A00" w:rsidRDefault="002B58D1">
      <w:pPr>
        <w:pStyle w:val="Standard"/>
      </w:pPr>
      <w:r>
        <w:t>Prioriteringen är satt i nummerordning där 1 är viktigast. KS står för kvalitativa systemkrav. IFK står för icke funktionella krav.</w:t>
      </w:r>
    </w:p>
    <w:p w:rsidR="00D25A00" w:rsidRDefault="00D25A00">
      <w:pPr>
        <w:pStyle w:val="Standard"/>
      </w:pPr>
    </w:p>
    <w:p w:rsidR="00D25A00" w:rsidRDefault="002B58D1">
      <w:pPr>
        <w:pStyle w:val="Standard"/>
        <w:rPr>
          <w:b/>
          <w:sz w:val="28"/>
          <w:szCs w:val="28"/>
        </w:rPr>
      </w:pPr>
      <w:r>
        <w:rPr>
          <w:b/>
          <w:sz w:val="28"/>
          <w:szCs w:val="28"/>
        </w:rPr>
        <w:t>Systemkrav</w:t>
      </w:r>
    </w:p>
    <w:p w:rsidR="00D25A00" w:rsidRDefault="00D25A00">
      <w:pPr>
        <w:pStyle w:val="Standard"/>
      </w:pPr>
    </w:p>
    <w:p w:rsidR="00D25A00" w:rsidRDefault="002B58D1">
      <w:pPr>
        <w:pStyle w:val="Standard"/>
        <w:rPr>
          <w:b/>
        </w:rPr>
      </w:pPr>
      <w:r>
        <w:rPr>
          <w:b/>
        </w:rPr>
        <w:t>KS01 Visual Studio</w:t>
      </w:r>
    </w:p>
    <w:p w:rsidR="00D25A00" w:rsidRDefault="002B58D1">
      <w:pPr>
        <w:pStyle w:val="Standard"/>
      </w:pPr>
      <w:r>
        <w:t xml:space="preserve">Koda i Visual Studio med programmeringsspråk </w:t>
      </w:r>
      <w:r>
        <w:t>ASP.NET, HTML, JavaScript och CSS.</w:t>
      </w:r>
    </w:p>
    <w:p w:rsidR="00D25A00" w:rsidRDefault="00D25A00">
      <w:pPr>
        <w:pStyle w:val="Standard"/>
      </w:pPr>
    </w:p>
    <w:p w:rsidR="00D25A00" w:rsidRDefault="002B58D1">
      <w:pPr>
        <w:pStyle w:val="Standard"/>
        <w:rPr>
          <w:b/>
        </w:rPr>
      </w:pPr>
      <w:r>
        <w:rPr>
          <w:b/>
        </w:rPr>
        <w:t>KS02 Databas</w:t>
      </w:r>
    </w:p>
    <w:p w:rsidR="00D25A00" w:rsidRDefault="002B58D1">
      <w:pPr>
        <w:pStyle w:val="Standard"/>
      </w:pPr>
      <w:r>
        <w:t>Använda databas</w:t>
      </w:r>
    </w:p>
    <w:p w:rsidR="00D25A00" w:rsidRDefault="00D25A00">
      <w:pPr>
        <w:pStyle w:val="Standard"/>
      </w:pPr>
    </w:p>
    <w:p w:rsidR="00D25A00" w:rsidRDefault="002B58D1">
      <w:pPr>
        <w:pStyle w:val="Standard"/>
        <w:rPr>
          <w:b/>
        </w:rPr>
      </w:pPr>
      <w:r>
        <w:rPr>
          <w:b/>
        </w:rPr>
        <w:t>KS03 Webbläsare</w:t>
      </w:r>
    </w:p>
    <w:p w:rsidR="00D25A00" w:rsidRDefault="002B58D1">
      <w:pPr>
        <w:pStyle w:val="Standard"/>
      </w:pPr>
      <w:r>
        <w:t>Skall fungera med safari, firefox, chrome och explorer.</w:t>
      </w:r>
    </w:p>
    <w:p w:rsidR="00D25A00" w:rsidRDefault="00D25A00">
      <w:pPr>
        <w:pStyle w:val="Standard"/>
      </w:pPr>
    </w:p>
    <w:p w:rsidR="00D25A00" w:rsidRDefault="00D25A00">
      <w:pPr>
        <w:pStyle w:val="Standard"/>
      </w:pPr>
    </w:p>
    <w:p w:rsidR="00D25A00" w:rsidRDefault="002B58D1">
      <w:pPr>
        <w:pStyle w:val="Rubrik2"/>
      </w:pPr>
      <w:bookmarkStart w:id="23" w:name="_Toc446411845"/>
      <w:bookmarkStart w:id="24" w:name="__RefHeading__1346_2093739307"/>
      <w:r>
        <w:t>Icke funktionella krav</w:t>
      </w:r>
      <w:bookmarkEnd w:id="23"/>
      <w:bookmarkEnd w:id="24"/>
    </w:p>
    <w:p w:rsidR="00D25A00" w:rsidRDefault="00D25A00">
      <w:pPr>
        <w:pStyle w:val="Standard"/>
        <w:autoSpaceDE w:val="0"/>
        <w:rPr>
          <w:rFonts w:ascii="Calibri" w:eastAsia="Calibri" w:hAnsi="Calibri" w:cs="Calibri"/>
          <w:color w:val="auto"/>
          <w:sz w:val="22"/>
          <w:szCs w:val="22"/>
        </w:rPr>
      </w:pPr>
    </w:p>
    <w:p w:rsidR="00D25A00" w:rsidRDefault="002B58D1">
      <w:pPr>
        <w:pStyle w:val="Standard"/>
        <w:autoSpaceDE w:val="0"/>
        <w:rPr>
          <w:rFonts w:eastAsia="Times New Roman"/>
          <w:b/>
          <w:bCs/>
        </w:rPr>
      </w:pPr>
      <w:r>
        <w:rPr>
          <w:rFonts w:eastAsia="Times New Roman"/>
          <w:b/>
          <w:bCs/>
        </w:rPr>
        <w:t>IFK01 Användarvänlighet</w:t>
      </w:r>
    </w:p>
    <w:p w:rsidR="00D25A00" w:rsidRDefault="002B58D1">
      <w:pPr>
        <w:pStyle w:val="Standard"/>
        <w:autoSpaceDE w:val="0"/>
        <w:rPr>
          <w:rFonts w:eastAsia="Times New Roman"/>
        </w:rPr>
      </w:pPr>
      <w:r>
        <w:rPr>
          <w:rFonts w:eastAsia="Times New Roman"/>
        </w:rPr>
        <w:t xml:space="preserve">Användarvänlig arkitektur/design. Sidan skulle laddas snabbt, kunna </w:t>
      </w:r>
      <w:r>
        <w:rPr>
          <w:rFonts w:eastAsia="Times New Roman"/>
        </w:rPr>
        <w:t>fungera bra på äldre datorer  (låg prestanda) och ha en lätt att förstå och följa med interface. Lätt att navigera genom.</w:t>
      </w:r>
    </w:p>
    <w:p w:rsidR="00D25A00" w:rsidRDefault="00D25A00">
      <w:pPr>
        <w:pStyle w:val="Standard"/>
      </w:pPr>
    </w:p>
    <w:p w:rsidR="00D25A00" w:rsidRDefault="00D25A00">
      <w:pPr>
        <w:pStyle w:val="Standard"/>
      </w:pPr>
    </w:p>
    <w:p w:rsidR="00D25A00" w:rsidRDefault="002B58D1">
      <w:pPr>
        <w:pStyle w:val="Standard"/>
        <w:rPr>
          <w:b/>
        </w:rPr>
      </w:pPr>
      <w:r>
        <w:rPr>
          <w:b/>
        </w:rPr>
        <w:t>IFK02 Copyright (ej nödvändigt men kan göras)</w:t>
      </w:r>
    </w:p>
    <w:p w:rsidR="00D25A00" w:rsidRDefault="002B58D1">
      <w:pPr>
        <w:pStyle w:val="Standard"/>
      </w:pPr>
      <w:r>
        <w:t>Copyrights licenser, kunna välja vilken nivå på copyrighten är tex closed eller open</w:t>
      </w:r>
    </w:p>
    <w:p w:rsidR="00D25A00" w:rsidRDefault="00D25A00">
      <w:pPr>
        <w:pStyle w:val="Standard"/>
      </w:pPr>
    </w:p>
    <w:sectPr w:rsidR="00D25A00">
      <w:headerReference w:type="default" r:id="rId20"/>
      <w:footerReference w:type="default" r:id="rId21"/>
      <w:pgSz w:w="11906" w:h="16838"/>
      <w:pgMar w:top="708"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58D1" w:rsidRDefault="002B58D1">
      <w:pPr>
        <w:spacing w:after="0" w:line="240" w:lineRule="auto"/>
      </w:pPr>
      <w:r>
        <w:separator/>
      </w:r>
    </w:p>
  </w:endnote>
  <w:endnote w:type="continuationSeparator" w:id="0">
    <w:p w:rsidR="002B58D1" w:rsidRDefault="002B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30" w:rsidRDefault="002B58D1">
    <w:pPr>
      <w:pStyle w:val="Sidfot"/>
    </w:pPr>
    <w:r>
      <w:fldChar w:fldCharType="begin"/>
    </w:r>
    <w:r>
      <w:instrText xml:space="preserve"> PAGE </w:instrText>
    </w:r>
    <w:r>
      <w:fldChar w:fldCharType="separate"/>
    </w:r>
    <w:r w:rsidR="00EB7EC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58D1" w:rsidRDefault="002B58D1">
      <w:pPr>
        <w:spacing w:after="0" w:line="240" w:lineRule="auto"/>
      </w:pPr>
      <w:r>
        <w:rPr>
          <w:color w:val="000000"/>
        </w:rPr>
        <w:separator/>
      </w:r>
    </w:p>
  </w:footnote>
  <w:footnote w:type="continuationSeparator" w:id="0">
    <w:p w:rsidR="002B58D1" w:rsidRDefault="002B58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130" w:rsidRDefault="002B58D1">
    <w:pPr>
      <w:pStyle w:val="Standard"/>
      <w:rPr>
        <w:sz w:val="20"/>
        <w:szCs w:val="20"/>
      </w:rPr>
    </w:pPr>
    <w:r>
      <w:rPr>
        <w:sz w:val="20"/>
        <w:szCs w:val="20"/>
      </w:rPr>
      <w:t>Kravdokument                                                                                                                                          HitIt</w:t>
    </w:r>
  </w:p>
  <w:p w:rsidR="00C34130" w:rsidRDefault="002B58D1">
    <w:pPr>
      <w:pStyle w:val="Standard"/>
      <w:rPr>
        <w:sz w:val="20"/>
        <w:szCs w:val="20"/>
      </w:rPr>
    </w:pPr>
    <w:r>
      <w:rPr>
        <w:sz w:val="20"/>
        <w:szCs w:val="20"/>
      </w:rPr>
      <w:t xml:space="preserve">                                                                                                </w:t>
    </w:r>
    <w:r>
      <w:rPr>
        <w:sz w:val="20"/>
        <w:szCs w:val="20"/>
      </w:rPr>
      <w:t xml:space="preserve">                                                                  Grupp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E140D"/>
    <w:multiLevelType w:val="multilevel"/>
    <w:tmpl w:val="B94AEC8E"/>
    <w:styleLink w:val="WWNum3"/>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 w15:restartNumberingAfterBreak="0">
    <w:nsid w:val="176E16EE"/>
    <w:multiLevelType w:val="multilevel"/>
    <w:tmpl w:val="CA628834"/>
    <w:styleLink w:val="WWNum7"/>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2" w15:restartNumberingAfterBreak="0">
    <w:nsid w:val="210207CF"/>
    <w:multiLevelType w:val="multilevel"/>
    <w:tmpl w:val="66D69A72"/>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2BD53C6E"/>
    <w:multiLevelType w:val="multilevel"/>
    <w:tmpl w:val="2EE43146"/>
    <w:styleLink w:val="WWNum5"/>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4" w15:restartNumberingAfterBreak="0">
    <w:nsid w:val="2E011A8E"/>
    <w:multiLevelType w:val="multilevel"/>
    <w:tmpl w:val="E4C0371C"/>
    <w:styleLink w:val="WWNum9"/>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5" w15:restartNumberingAfterBreak="0">
    <w:nsid w:val="2E5370F3"/>
    <w:multiLevelType w:val="multilevel"/>
    <w:tmpl w:val="EA2C2894"/>
    <w:styleLink w:val="WWNum2"/>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6" w15:restartNumberingAfterBreak="0">
    <w:nsid w:val="36081289"/>
    <w:multiLevelType w:val="multilevel"/>
    <w:tmpl w:val="8D08D40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3BE32946"/>
    <w:multiLevelType w:val="multilevel"/>
    <w:tmpl w:val="46B60DF6"/>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3E672857"/>
    <w:multiLevelType w:val="multilevel"/>
    <w:tmpl w:val="76C4CAFA"/>
    <w:styleLink w:val="WWNum1"/>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9" w15:restartNumberingAfterBreak="0">
    <w:nsid w:val="43FC6C3E"/>
    <w:multiLevelType w:val="multilevel"/>
    <w:tmpl w:val="C424300A"/>
    <w:styleLink w:val="WWNum4"/>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0" w15:restartNumberingAfterBreak="0">
    <w:nsid w:val="46421674"/>
    <w:multiLevelType w:val="multilevel"/>
    <w:tmpl w:val="073E3FA8"/>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4E130102"/>
    <w:multiLevelType w:val="multilevel"/>
    <w:tmpl w:val="CC1845F4"/>
    <w:styleLink w:val="WWNum6"/>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2" w15:restartNumberingAfterBreak="0">
    <w:nsid w:val="56426932"/>
    <w:multiLevelType w:val="multilevel"/>
    <w:tmpl w:val="BD7E0962"/>
    <w:styleLink w:val="WWNum8"/>
    <w:lvl w:ilvl="0">
      <w:numFmt w:val="bullet"/>
      <w:lvlText w:val=""/>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abstractNum w:abstractNumId="13" w15:restartNumberingAfterBreak="0">
    <w:nsid w:val="58CE1E6F"/>
    <w:multiLevelType w:val="multilevel"/>
    <w:tmpl w:val="7256E3C0"/>
    <w:styleLink w:val="WWNum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4" w15:restartNumberingAfterBreak="0">
    <w:nsid w:val="720E458B"/>
    <w:multiLevelType w:val="multilevel"/>
    <w:tmpl w:val="727A4FC2"/>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8"/>
  </w:num>
  <w:num w:numId="2">
    <w:abstractNumId w:val="5"/>
  </w:num>
  <w:num w:numId="3">
    <w:abstractNumId w:val="0"/>
  </w:num>
  <w:num w:numId="4">
    <w:abstractNumId w:val="9"/>
  </w:num>
  <w:num w:numId="5">
    <w:abstractNumId w:val="3"/>
  </w:num>
  <w:num w:numId="6">
    <w:abstractNumId w:val="11"/>
  </w:num>
  <w:num w:numId="7">
    <w:abstractNumId w:val="1"/>
  </w:num>
  <w:num w:numId="8">
    <w:abstractNumId w:val="12"/>
  </w:num>
  <w:num w:numId="9">
    <w:abstractNumId w:val="4"/>
  </w:num>
  <w:num w:numId="10">
    <w:abstractNumId w:val="10"/>
  </w:num>
  <w:num w:numId="11">
    <w:abstractNumId w:val="6"/>
  </w:num>
  <w:num w:numId="12">
    <w:abstractNumId w:val="7"/>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D25A00"/>
    <w:rsid w:val="000604F5"/>
    <w:rsid w:val="00113971"/>
    <w:rsid w:val="001B24B6"/>
    <w:rsid w:val="002B58D1"/>
    <w:rsid w:val="00351F8E"/>
    <w:rsid w:val="00353533"/>
    <w:rsid w:val="006C7BBC"/>
    <w:rsid w:val="00775FD5"/>
    <w:rsid w:val="00784012"/>
    <w:rsid w:val="007B6344"/>
    <w:rsid w:val="007B77EA"/>
    <w:rsid w:val="007F2F90"/>
    <w:rsid w:val="008036F9"/>
    <w:rsid w:val="008A2648"/>
    <w:rsid w:val="00996DFB"/>
    <w:rsid w:val="009E6AA5"/>
    <w:rsid w:val="00A51FA6"/>
    <w:rsid w:val="00AD3F4D"/>
    <w:rsid w:val="00AF7337"/>
    <w:rsid w:val="00B961C3"/>
    <w:rsid w:val="00BE6B6E"/>
    <w:rsid w:val="00D25A00"/>
    <w:rsid w:val="00E240A9"/>
    <w:rsid w:val="00EB7EC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77DC72-1855-4D25-8262-1DE5253A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Unicode MS" w:hAnsi="Calibri" w:cs="Calibri"/>
        <w:kern w:val="3"/>
        <w:sz w:val="22"/>
        <w:szCs w:val="22"/>
        <w:lang w:val="sv-SE" w:eastAsia="en-US" w:bidi="ar-SA"/>
      </w:rPr>
    </w:rPrDefault>
    <w:pPrDefault>
      <w:pPr>
        <w:widowControl w:val="0"/>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 1"/>
    <w:basedOn w:val="Standard"/>
    <w:next w:val="Textbody"/>
    <w:pPr>
      <w:keepNext/>
      <w:keepLines/>
      <w:spacing w:before="240"/>
      <w:outlineLvl w:val="0"/>
    </w:pPr>
    <w:rPr>
      <w:b/>
      <w:sz w:val="32"/>
      <w:szCs w:val="32"/>
    </w:rPr>
  </w:style>
  <w:style w:type="paragraph" w:customStyle="1" w:styleId="Rubrik2">
    <w:name w:val="Rubrik 2"/>
    <w:basedOn w:val="Standard"/>
    <w:next w:val="Textbody"/>
    <w:pPr>
      <w:keepNext/>
      <w:keepLines/>
      <w:spacing w:before="40"/>
      <w:outlineLvl w:val="1"/>
    </w:pPr>
    <w:rPr>
      <w:b/>
      <w:sz w:val="28"/>
      <w:szCs w:val="26"/>
    </w:rPr>
  </w:style>
  <w:style w:type="paragraph" w:customStyle="1" w:styleId="Rubrik3">
    <w:name w:val="Rubrik 3"/>
    <w:basedOn w:val="Standard"/>
    <w:next w:val="Textbody"/>
    <w:pPr>
      <w:keepNext/>
      <w:keepLines/>
      <w:spacing w:before="40"/>
      <w:outlineLvl w:val="2"/>
    </w:pPr>
    <w:rPr>
      <w:b/>
    </w:rPr>
  </w:style>
  <w:style w:type="character" w:customStyle="1" w:styleId="Standardstycketeckensnitt">
    <w:name w:val="Standardstycketeckensnitt"/>
  </w:style>
  <w:style w:type="paragraph" w:customStyle="1" w:styleId="Standard">
    <w:name w:val="Standard"/>
    <w:pPr>
      <w:widowControl/>
      <w:suppressAutoHyphens/>
      <w:spacing w:after="0" w:line="240" w:lineRule="auto"/>
    </w:pPr>
    <w:rPr>
      <w:rFonts w:ascii="Times New Roman" w:hAnsi="Times New Roman" w:cs="Times New Roman"/>
      <w:color w:val="000000"/>
      <w:sz w:val="24"/>
      <w:szCs w:val="24"/>
    </w:rPr>
  </w:style>
  <w:style w:type="paragraph" w:customStyle="1" w:styleId="Heading">
    <w:name w:val="Heading"/>
    <w:basedOn w:val="Standard"/>
    <w:next w:val="Textbody"/>
    <w:pPr>
      <w:keepNext/>
      <w:spacing w:before="240" w:after="120"/>
    </w:pPr>
    <w:rPr>
      <w:rFonts w:ascii="Arial" w:hAnsi="Arial" w:cs="Arial Unicode MS"/>
      <w:sz w:val="28"/>
      <w:szCs w:val="28"/>
    </w:rPr>
  </w:style>
  <w:style w:type="paragraph" w:customStyle="1" w:styleId="Textbody">
    <w:name w:val="Text body"/>
    <w:basedOn w:val="Standard"/>
    <w:pPr>
      <w:spacing w:after="120"/>
    </w:pPr>
  </w:style>
  <w:style w:type="paragraph" w:customStyle="1" w:styleId="Lista">
    <w:name w:val="Lista"/>
    <w:basedOn w:val="Textbody"/>
  </w:style>
  <w:style w:type="paragraph" w:customStyle="1" w:styleId="Beskrivning">
    <w:name w:val="Beskrivning"/>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iststycke">
    <w:name w:val="Liststycke"/>
    <w:basedOn w:val="Standard"/>
    <w:pPr>
      <w:spacing w:after="200" w:line="276" w:lineRule="auto"/>
      <w:ind w:left="720"/>
    </w:pPr>
    <w:rPr>
      <w:rFonts w:ascii="Calibri" w:hAnsi="Calibri"/>
      <w:sz w:val="22"/>
    </w:rPr>
  </w:style>
  <w:style w:type="paragraph" w:customStyle="1" w:styleId="Sidhuvud">
    <w:name w:val="Sidhuvud"/>
    <w:basedOn w:val="Standard"/>
    <w:pPr>
      <w:suppressLineNumbers/>
      <w:tabs>
        <w:tab w:val="center" w:pos="4536"/>
        <w:tab w:val="right" w:pos="9072"/>
      </w:tabs>
    </w:pPr>
  </w:style>
  <w:style w:type="paragraph" w:customStyle="1" w:styleId="Sidfot">
    <w:name w:val="Sidfot"/>
    <w:basedOn w:val="Standard"/>
    <w:pPr>
      <w:suppressLineNumbers/>
      <w:tabs>
        <w:tab w:val="center" w:pos="4536"/>
        <w:tab w:val="right" w:pos="9072"/>
      </w:tabs>
    </w:pPr>
  </w:style>
  <w:style w:type="paragraph" w:customStyle="1" w:styleId="ContentsHeading">
    <w:name w:val="Contents Heading"/>
    <w:basedOn w:val="Rubrik1"/>
    <w:pPr>
      <w:suppressLineNumbers/>
    </w:pPr>
    <w:rPr>
      <w:rFonts w:ascii="Calibri Light" w:hAnsi="Calibri Light"/>
      <w:b w:val="0"/>
      <w:bCs/>
      <w:color w:val="2E74B5"/>
      <w:lang w:eastAsia="sv-SE"/>
    </w:rPr>
  </w:style>
  <w:style w:type="paragraph" w:customStyle="1" w:styleId="Contents1">
    <w:name w:val="Contents 1"/>
    <w:basedOn w:val="Standard"/>
    <w:pPr>
      <w:tabs>
        <w:tab w:val="right" w:leader="dot" w:pos="9638"/>
      </w:tabs>
      <w:spacing w:after="100"/>
    </w:pPr>
  </w:style>
  <w:style w:type="paragraph" w:customStyle="1" w:styleId="Contents2">
    <w:name w:val="Contents 2"/>
    <w:basedOn w:val="Standard"/>
    <w:pPr>
      <w:tabs>
        <w:tab w:val="right" w:leader="dot" w:pos="9595"/>
      </w:tabs>
      <w:spacing w:after="100"/>
      <w:ind w:left="240"/>
    </w:pPr>
  </w:style>
  <w:style w:type="paragraph" w:customStyle="1" w:styleId="Contents3">
    <w:name w:val="Contents 3"/>
    <w:basedOn w:val="Standard"/>
    <w:pPr>
      <w:tabs>
        <w:tab w:val="right" w:leader="dot" w:pos="9552"/>
      </w:tabs>
      <w:spacing w:after="100"/>
      <w:ind w:left="48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Standardstycketeckensnitt"/>
    <w:rPr>
      <w:rFonts w:ascii="Times New Roman" w:hAnsi="Times New Roman"/>
      <w:b/>
      <w:sz w:val="32"/>
      <w:szCs w:val="32"/>
    </w:rPr>
  </w:style>
  <w:style w:type="character" w:customStyle="1" w:styleId="Heading2Char">
    <w:name w:val="Heading 2 Char"/>
    <w:basedOn w:val="Standardstycketeckensnitt"/>
    <w:rPr>
      <w:rFonts w:ascii="Times New Roman" w:hAnsi="Times New Roman"/>
      <w:b/>
      <w:sz w:val="28"/>
      <w:szCs w:val="26"/>
    </w:rPr>
  </w:style>
  <w:style w:type="character" w:customStyle="1" w:styleId="Heading3Char">
    <w:name w:val="Heading 3 Char"/>
    <w:basedOn w:val="Standardstycketeckensnitt"/>
    <w:rPr>
      <w:rFonts w:ascii="Times New Roman" w:hAnsi="Times New Roman"/>
      <w:b/>
      <w:sz w:val="24"/>
      <w:szCs w:val="24"/>
    </w:rPr>
  </w:style>
  <w:style w:type="character" w:customStyle="1" w:styleId="HeaderChar">
    <w:name w:val="Header Char"/>
    <w:basedOn w:val="Standardstycketeckensnitt"/>
    <w:rPr>
      <w:rFonts w:ascii="Times New Roman" w:hAnsi="Times New Roman"/>
      <w:sz w:val="24"/>
    </w:rPr>
  </w:style>
  <w:style w:type="character" w:customStyle="1" w:styleId="FooterChar">
    <w:name w:val="Footer Char"/>
    <w:basedOn w:val="Standardstycketeckensnitt"/>
    <w:rPr>
      <w:rFonts w:ascii="Times New Roman" w:hAnsi="Times New Roman"/>
      <w:sz w:val="24"/>
    </w:rPr>
  </w:style>
  <w:style w:type="character" w:customStyle="1" w:styleId="Internetlink">
    <w:name w:val="Internet link"/>
    <w:basedOn w:val="Standardstycketeckensnitt"/>
    <w:rPr>
      <w:color w:val="0563C1"/>
      <w:u w:val="single"/>
    </w:rPr>
  </w:style>
  <w:style w:type="character" w:customStyle="1" w:styleId="apple-converted-space">
    <w:name w:val="apple-converted-space"/>
    <w:basedOn w:val="Standardstycketeckensnitt"/>
  </w:style>
  <w:style w:type="character" w:customStyle="1" w:styleId="StrongEmphasis">
    <w:name w:val="Strong Emphasis"/>
    <w:basedOn w:val="Standardstycketeckensnitt"/>
    <w:rPr>
      <w:b/>
      <w:bCs/>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_RefHeading__1326_2093739307" TargetMode="External"/><Relationship Id="rId13" Type="http://schemas.openxmlformats.org/officeDocument/2006/relationships/hyperlink" Target="#__RefHeading__1336_2093739307" TargetMode="External"/><Relationship Id="rId18" Type="http://schemas.openxmlformats.org/officeDocument/2006/relationships/hyperlink" Target="#__RefHeading__1346_2093739307"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__RefHeading__1324_2093739307" TargetMode="External"/><Relationship Id="rId12" Type="http://schemas.openxmlformats.org/officeDocument/2006/relationships/hyperlink" Target="#__RefHeading__1334_2093739307" TargetMode="External"/><Relationship Id="rId17" Type="http://schemas.openxmlformats.org/officeDocument/2006/relationships/hyperlink" Target="#__RefHeading__1344_2093739307" TargetMode="External"/><Relationship Id="rId2" Type="http://schemas.openxmlformats.org/officeDocument/2006/relationships/styles" Target="styles.xml"/><Relationship Id="rId16" Type="http://schemas.openxmlformats.org/officeDocument/2006/relationships/hyperlink" Target="#__RefHeading__1342_2093739307"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332_2093739307" TargetMode="External"/><Relationship Id="rId5" Type="http://schemas.openxmlformats.org/officeDocument/2006/relationships/footnotes" Target="footnotes.xml"/><Relationship Id="rId15" Type="http://schemas.openxmlformats.org/officeDocument/2006/relationships/hyperlink" Target="#__RefHeading__1340_2093739307" TargetMode="External"/><Relationship Id="rId23" Type="http://schemas.openxmlformats.org/officeDocument/2006/relationships/theme" Target="theme/theme1.xml"/><Relationship Id="rId10" Type="http://schemas.openxmlformats.org/officeDocument/2006/relationships/hyperlink" Target="#__RefHeading__1330_2093739307" TargetMode="External"/><Relationship Id="rId19" Type="http://schemas.openxmlformats.org/officeDocument/2006/relationships/hyperlink" Target="#_Toc446411833" TargetMode="External"/><Relationship Id="rId4" Type="http://schemas.openxmlformats.org/officeDocument/2006/relationships/webSettings" Target="webSettings.xml"/><Relationship Id="rId9" Type="http://schemas.openxmlformats.org/officeDocument/2006/relationships/hyperlink" Target="#__RefHeading__1328_2093739307" TargetMode="External"/><Relationship Id="rId14" Type="http://schemas.openxmlformats.org/officeDocument/2006/relationships/hyperlink" Target="#__RefHeading__1338_209373930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920</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Allder</dc:creator>
  <cp:lastModifiedBy>Max</cp:lastModifiedBy>
  <cp:revision>7</cp:revision>
  <cp:lastPrinted>2016-05-29T20:37:00Z</cp:lastPrinted>
  <dcterms:created xsi:type="dcterms:W3CDTF">2016-05-29T20:36:00Z</dcterms:created>
  <dcterms:modified xsi:type="dcterms:W3CDTF">2016-05-29T20:37:00Z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Malmö högskola</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